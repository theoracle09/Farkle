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6161" w14:textId="77777777" w:rsidR="00285B40" w:rsidRPr="00986313" w:rsidRDefault="00285B40" w:rsidP="00285B40">
      <w:pPr>
        <w:pStyle w:val="Textbody"/>
        <w:spacing w:after="0"/>
      </w:pPr>
      <w:r w:rsidRPr="00986313">
        <w:t>Josh Daupert</w:t>
      </w:r>
    </w:p>
    <w:p w14:paraId="565494B0" w14:textId="77777777" w:rsidR="00285B40" w:rsidRDefault="00285B40" w:rsidP="00285B40">
      <w:pPr>
        <w:pStyle w:val="Textbody"/>
        <w:spacing w:after="0"/>
      </w:pPr>
      <w:r w:rsidRPr="007F266E">
        <w:t xml:space="preserve">Professor </w:t>
      </w:r>
      <w:proofErr w:type="spellStart"/>
      <w:r w:rsidRPr="007F266E">
        <w:t>Mahendra</w:t>
      </w:r>
      <w:proofErr w:type="spellEnd"/>
      <w:r w:rsidRPr="007F266E">
        <w:t xml:space="preserve"> </w:t>
      </w:r>
      <w:proofErr w:type="spellStart"/>
      <w:r w:rsidRPr="007F266E">
        <w:t>Gossai</w:t>
      </w:r>
      <w:proofErr w:type="spellEnd"/>
    </w:p>
    <w:p w14:paraId="05D90499" w14:textId="77777777" w:rsidR="00285B40" w:rsidRPr="00986313" w:rsidRDefault="00285B40" w:rsidP="00285B40">
      <w:pPr>
        <w:pStyle w:val="Textbody"/>
        <w:spacing w:after="0"/>
        <w:rPr>
          <w:rStyle w:val="apple-converted-space"/>
          <w:rFonts w:cs="Times New Roman"/>
        </w:rPr>
      </w:pPr>
      <w:r>
        <w:rPr>
          <w:rFonts w:cs="Times New Roman"/>
        </w:rPr>
        <w:t xml:space="preserve">IT 312 – Software </w:t>
      </w:r>
      <w:proofErr w:type="spellStart"/>
      <w:r>
        <w:rPr>
          <w:rFonts w:cs="Times New Roman"/>
        </w:rPr>
        <w:t>Devel</w:t>
      </w:r>
      <w:proofErr w:type="spellEnd"/>
      <w:r>
        <w:rPr>
          <w:rFonts w:cs="Times New Roman"/>
        </w:rPr>
        <w:t xml:space="preserve"> with C++</w:t>
      </w:r>
    </w:p>
    <w:p w14:paraId="71922132" w14:textId="77777777" w:rsidR="00285B40" w:rsidRDefault="00285B40" w:rsidP="00285B40">
      <w:pPr>
        <w:pStyle w:val="Textbody"/>
        <w:spacing w:after="0"/>
        <w:rPr>
          <w:rStyle w:val="apple-converted-space"/>
          <w:rFonts w:cs="Times New Roman"/>
        </w:rPr>
      </w:pPr>
      <w:r>
        <w:rPr>
          <w:rStyle w:val="apple-converted-space"/>
          <w:rFonts w:cs="Times New Roman"/>
        </w:rPr>
        <w:t>05/01/18</w:t>
      </w:r>
    </w:p>
    <w:p w14:paraId="0E105D2C" w14:textId="77777777" w:rsidR="00285B40" w:rsidRDefault="00285B40" w:rsidP="00285B40">
      <w:pPr>
        <w:jc w:val="center"/>
      </w:pPr>
      <w:r>
        <w:t xml:space="preserve">Pseudocode – </w:t>
      </w:r>
      <w:proofErr w:type="spellStart"/>
      <w:r>
        <w:t>Farkle</w:t>
      </w:r>
      <w:proofErr w:type="spellEnd"/>
      <w:r>
        <w:t xml:space="preserve"> – Final Project</w:t>
      </w:r>
    </w:p>
    <w:p w14:paraId="24D32AF1" w14:textId="77777777" w:rsidR="00285B40" w:rsidRDefault="00285B40" w:rsidP="00285B40">
      <w:pPr>
        <w:jc w:val="center"/>
      </w:pPr>
    </w:p>
    <w:p w14:paraId="54231DBE" w14:textId="77777777" w:rsidR="00285B40" w:rsidRDefault="00285B40" w:rsidP="00285B40">
      <w:r>
        <w:t>Class to handle Main Menu</w:t>
      </w:r>
    </w:p>
    <w:p w14:paraId="6238D2B8" w14:textId="77777777" w:rsidR="00285B40" w:rsidRDefault="00285B40" w:rsidP="00285B40">
      <w:r>
        <w:t>--Play, Rules, Exit</w:t>
      </w:r>
    </w:p>
    <w:p w14:paraId="38F8CEBC" w14:textId="77777777" w:rsidR="00285B40" w:rsidRDefault="00285B40" w:rsidP="00285B40">
      <w:r>
        <w:t>--Play</w:t>
      </w:r>
    </w:p>
    <w:p w14:paraId="3C1FDFBC" w14:textId="77777777" w:rsidR="00285B40" w:rsidRDefault="00285B40" w:rsidP="00285B40">
      <w:r>
        <w:tab/>
        <w:t>-PRINT ‘How many players?’</w:t>
      </w:r>
    </w:p>
    <w:p w14:paraId="2DD6F62E" w14:textId="77777777" w:rsidR="00285B40" w:rsidRDefault="00285B40" w:rsidP="00285B40">
      <w:r>
        <w:tab/>
        <w:t xml:space="preserve">-PRINT ‘Decide who is player 1, player 2, player 3, </w:t>
      </w:r>
      <w:proofErr w:type="spellStart"/>
      <w:r>
        <w:t>etc</w:t>
      </w:r>
      <w:proofErr w:type="spellEnd"/>
      <w:r>
        <w:t>’</w:t>
      </w:r>
    </w:p>
    <w:p w14:paraId="2AAF161C" w14:textId="77777777" w:rsidR="00285B40" w:rsidRDefault="00285B40" w:rsidP="00285B40">
      <w:r>
        <w:tab/>
        <w:t>-Each player will roll a die to see who goes first. Player with highest number starts</w:t>
      </w:r>
    </w:p>
    <w:p w14:paraId="19EFEA05" w14:textId="77777777" w:rsidR="00285B40" w:rsidRDefault="00285B40" w:rsidP="00285B40">
      <w:r>
        <w:tab/>
      </w:r>
      <w:r>
        <w:tab/>
        <w:t>-If duplicate numbers come up, roll again for just those players who tied</w:t>
      </w:r>
    </w:p>
    <w:p w14:paraId="23F17DFC" w14:textId="65161B5D" w:rsidR="00285B40" w:rsidRDefault="00285B40" w:rsidP="00285B40">
      <w:r>
        <w:tab/>
        <w:t xml:space="preserve">-Start game loop </w:t>
      </w:r>
    </w:p>
    <w:p w14:paraId="1C249F72" w14:textId="2114110F" w:rsidR="002B17F1" w:rsidRDefault="002B17F1" w:rsidP="00285B40">
      <w:r>
        <w:t>--Rules</w:t>
      </w:r>
    </w:p>
    <w:p w14:paraId="19DF38CE" w14:textId="2817F2C6" w:rsidR="002B17F1" w:rsidRDefault="002B17F1" w:rsidP="00285B40">
      <w:r>
        <w:tab/>
        <w:t>-Display the rules and the scoring chart</w:t>
      </w:r>
    </w:p>
    <w:p w14:paraId="027B00EC" w14:textId="77777777" w:rsidR="00285B40" w:rsidRDefault="00285B40" w:rsidP="00285B40">
      <w:r>
        <w:t>--Exit returns 0</w:t>
      </w:r>
    </w:p>
    <w:p w14:paraId="43DEFF14" w14:textId="59F69DF1" w:rsidR="00285B40" w:rsidRDefault="00285B40" w:rsidP="00285B40">
      <w:r>
        <w:t>Class to handle the game (</w:t>
      </w:r>
      <w:proofErr w:type="spellStart"/>
      <w:r>
        <w:t>gamemanager</w:t>
      </w:r>
      <w:proofErr w:type="spellEnd"/>
      <w:r>
        <w:t>)</w:t>
      </w:r>
      <w:r w:rsidR="002B17F1">
        <w:t xml:space="preserve"> Keeps track of player turn and scores</w:t>
      </w:r>
    </w:p>
    <w:p w14:paraId="5CEC7596" w14:textId="77777777" w:rsidR="00285B40" w:rsidRDefault="00285B40" w:rsidP="00285B40">
      <w:r>
        <w:t>Main Game Loop</w:t>
      </w:r>
    </w:p>
    <w:p w14:paraId="7667EBBB" w14:textId="566BD84B" w:rsidR="00285B40" w:rsidRDefault="002B17F1" w:rsidP="00285B40">
      <w:r>
        <w:t>IF first dice roll of the game, display: Roll some dice!</w:t>
      </w:r>
    </w:p>
    <w:p w14:paraId="63A955FF" w14:textId="43B836C6" w:rsidR="00285B40" w:rsidRDefault="002B17F1" w:rsidP="00285B40">
      <w:r>
        <w:t>ELSE display player’s dice faces (regular integers first, ASCII dice faces later)</w:t>
      </w:r>
    </w:p>
    <w:p w14:paraId="725512F7" w14:textId="701D23C9" w:rsidR="00285B40" w:rsidRDefault="002B17F1" w:rsidP="00285B40">
      <w:r>
        <w:t>Player has choices: Roll, Score Dice, Pass, Quit</w:t>
      </w:r>
    </w:p>
    <w:p w14:paraId="2D8B148D" w14:textId="7D880F55" w:rsidR="002B17F1" w:rsidRDefault="002B17F1" w:rsidP="00285B40">
      <w:r>
        <w:t>SWITCH user input for chars</w:t>
      </w:r>
    </w:p>
    <w:p w14:paraId="6F102D3E" w14:textId="6F50CA92" w:rsidR="002B17F1" w:rsidRDefault="002B17F1" w:rsidP="00285B40">
      <w:r>
        <w:lastRenderedPageBreak/>
        <w:t>Case R:</w:t>
      </w:r>
    </w:p>
    <w:p w14:paraId="09782C51" w14:textId="4CE9E7A1" w:rsidR="002B17F1" w:rsidRDefault="002B17F1" w:rsidP="00285B40">
      <w:r>
        <w:tab/>
        <w:t>Obtain 6 random numbers and store in a vector</w:t>
      </w:r>
    </w:p>
    <w:p w14:paraId="4467D897" w14:textId="4D6F7EC1" w:rsidR="00E365A1" w:rsidRDefault="00E365A1" w:rsidP="00285B40">
      <w:r>
        <w:tab/>
        <w:t xml:space="preserve">Sort vector </w:t>
      </w:r>
      <w:r w:rsidR="00DC729A">
        <w:t>low to high</w:t>
      </w:r>
      <w:bookmarkStart w:id="0" w:name="_GoBack"/>
      <w:bookmarkEnd w:id="0"/>
    </w:p>
    <w:p w14:paraId="682A0FB6" w14:textId="5BFD197C" w:rsidR="002B17F1" w:rsidRDefault="002B17F1" w:rsidP="00285B40">
      <w:r>
        <w:t xml:space="preserve">Case S: </w:t>
      </w:r>
    </w:p>
    <w:p w14:paraId="17C78144" w14:textId="55F70DB8" w:rsidR="00785F90" w:rsidRDefault="00785F90" w:rsidP="00285B40">
      <w:r>
        <w:tab/>
        <w:t xml:space="preserve">All of the below in its own function: </w:t>
      </w:r>
      <w:proofErr w:type="spellStart"/>
      <w:proofErr w:type="gramStart"/>
      <w:r>
        <w:t>scoreDice</w:t>
      </w:r>
      <w:proofErr w:type="spellEnd"/>
      <w:r>
        <w:t>(</w:t>
      </w:r>
      <w:proofErr w:type="gramEnd"/>
      <w:r>
        <w:t>) or something.</w:t>
      </w:r>
    </w:p>
    <w:p w14:paraId="68054512" w14:textId="75F5D80D" w:rsidR="002B17F1" w:rsidRDefault="002B17F1" w:rsidP="00285B40">
      <w:r>
        <w:tab/>
        <w:t>PRINT which dice would you like to sco</w:t>
      </w:r>
      <w:r w:rsidR="00785F90">
        <w:t>re? Separate each dice with a space: ex: 1 3 5</w:t>
      </w:r>
    </w:p>
    <w:p w14:paraId="736E6022" w14:textId="7A5FF5AC" w:rsidR="00785F90" w:rsidRDefault="00785F90" w:rsidP="00285B40">
      <w:r>
        <w:tab/>
        <w:t>Store the dice the user wants to score in a temporary vector</w:t>
      </w:r>
    </w:p>
    <w:p w14:paraId="4E60AF1C" w14:textId="01D61F2B" w:rsidR="00785F90" w:rsidRDefault="00785F90" w:rsidP="00285B40">
      <w:r>
        <w:tab/>
        <w:t>Call another function (or class?) to check which scoring regime is appropriate</w:t>
      </w:r>
    </w:p>
    <w:p w14:paraId="0E766780" w14:textId="1557B841" w:rsidR="00785F90" w:rsidRDefault="00785F90" w:rsidP="00285B40">
      <w:r>
        <w:t>Case P:</w:t>
      </w:r>
    </w:p>
    <w:p w14:paraId="614448CA" w14:textId="16C59369" w:rsidR="00785F90" w:rsidRDefault="00785F90" w:rsidP="00285B40">
      <w:r>
        <w:tab/>
        <w:t>Pass to the next player</w:t>
      </w:r>
    </w:p>
    <w:p w14:paraId="34B4EC80" w14:textId="7081C4D8" w:rsidR="00785F90" w:rsidRDefault="00785F90" w:rsidP="00285B40">
      <w:r>
        <w:t>Case Q:</w:t>
      </w:r>
    </w:p>
    <w:p w14:paraId="3D6975F9" w14:textId="16B78FC6" w:rsidR="00785F90" w:rsidRDefault="00785F90" w:rsidP="00285B40">
      <w:r>
        <w:tab/>
        <w:t>Ask user if they want to save before they quit (Maybe implement saving and loading?)</w:t>
      </w:r>
    </w:p>
    <w:p w14:paraId="1B13527C" w14:textId="793EDA06" w:rsidR="00E365A1" w:rsidRDefault="00E365A1" w:rsidP="00285B40">
      <w:r>
        <w:t xml:space="preserve">Default: </w:t>
      </w:r>
    </w:p>
    <w:p w14:paraId="7B3F1768" w14:textId="4986874B" w:rsidR="00E365A1" w:rsidRDefault="00E365A1" w:rsidP="00285B40">
      <w:r>
        <w:tab/>
        <w:t>PRINT Incorrect input, please try again</w:t>
      </w:r>
    </w:p>
    <w:p w14:paraId="44C58D2F" w14:textId="77777777" w:rsidR="00285B40" w:rsidRDefault="00285B40" w:rsidP="00285B40"/>
    <w:p w14:paraId="69C61CDD" w14:textId="77777777" w:rsidR="00285B40" w:rsidRDefault="00285B40" w:rsidP="00285B40"/>
    <w:p w14:paraId="704E2D7D" w14:textId="77777777" w:rsidR="00285B40" w:rsidRDefault="00285B40" w:rsidP="00285B40"/>
    <w:p w14:paraId="02340123" w14:textId="77777777" w:rsidR="00285B40" w:rsidRDefault="00285B40" w:rsidP="00285B40"/>
    <w:p w14:paraId="201C3E69" w14:textId="77777777" w:rsidR="00285B40" w:rsidRDefault="00285B40" w:rsidP="00285B40"/>
    <w:p w14:paraId="7692F971" w14:textId="77777777" w:rsidR="00285B40" w:rsidRDefault="00285B40" w:rsidP="00285B40"/>
    <w:p w14:paraId="7F7856D6" w14:textId="77777777" w:rsidR="00285B40" w:rsidRDefault="00285B40" w:rsidP="00285B40"/>
    <w:p w14:paraId="46A85A6F" w14:textId="77777777" w:rsidR="00285B40" w:rsidRDefault="00285B40" w:rsidP="00285B40"/>
    <w:p w14:paraId="43A2368E" w14:textId="77777777" w:rsidR="00285B40" w:rsidRDefault="00285B40" w:rsidP="00285B40"/>
    <w:p w14:paraId="4113C472" w14:textId="77777777" w:rsidR="00285B40" w:rsidRDefault="00285B40" w:rsidP="00285B40"/>
    <w:p w14:paraId="2E64219B" w14:textId="77777777" w:rsidR="00285B40" w:rsidRDefault="00285B40" w:rsidP="00285B40"/>
    <w:p w14:paraId="526A0921" w14:textId="77777777" w:rsidR="00285B40" w:rsidRDefault="00285B40" w:rsidP="00285B40"/>
    <w:p w14:paraId="48ED1E50" w14:textId="77777777" w:rsidR="00285B40" w:rsidRDefault="00285B40" w:rsidP="00285B40"/>
    <w:p w14:paraId="26AD63E5" w14:textId="77777777" w:rsidR="000869D1" w:rsidRDefault="000869D1" w:rsidP="000869D1"/>
    <w:p w14:paraId="64DDFD8A" w14:textId="77777777" w:rsidR="000869D1" w:rsidRDefault="000869D1" w:rsidP="000869D1"/>
    <w:p w14:paraId="33547D90" w14:textId="77777777" w:rsidR="000869D1" w:rsidRDefault="000869D1" w:rsidP="000869D1"/>
    <w:p w14:paraId="4B61BC67" w14:textId="77777777" w:rsidR="000869D1" w:rsidRDefault="000869D1" w:rsidP="000869D1"/>
    <w:p w14:paraId="7F859301" w14:textId="77777777" w:rsidR="000869D1" w:rsidRDefault="000869D1" w:rsidP="000869D1"/>
    <w:p w14:paraId="42659A87" w14:textId="77777777" w:rsidR="000869D1" w:rsidRDefault="000869D1" w:rsidP="000869D1"/>
    <w:p w14:paraId="4EE60EF9" w14:textId="77777777" w:rsidR="000869D1" w:rsidRDefault="000869D1" w:rsidP="000869D1"/>
    <w:p w14:paraId="6AD94FCE" w14:textId="77777777" w:rsidR="000869D1" w:rsidRDefault="000869D1" w:rsidP="000869D1"/>
    <w:p w14:paraId="2DD77A83" w14:textId="77777777" w:rsidR="000869D1" w:rsidRDefault="000869D1" w:rsidP="000869D1"/>
    <w:p w14:paraId="3E83C3FD" w14:textId="77777777" w:rsidR="000869D1" w:rsidRDefault="000869D1" w:rsidP="000869D1"/>
    <w:p w14:paraId="600296ED" w14:textId="77777777" w:rsidR="000869D1" w:rsidRDefault="000869D1" w:rsidP="000869D1"/>
    <w:p w14:paraId="5E64F004" w14:textId="77777777" w:rsidR="000869D1" w:rsidRDefault="000869D1" w:rsidP="000869D1"/>
    <w:p w14:paraId="6158B533" w14:textId="77777777" w:rsidR="000869D1" w:rsidRDefault="000869D1" w:rsidP="000869D1"/>
    <w:p w14:paraId="232C4703" w14:textId="77777777" w:rsidR="000869D1" w:rsidRDefault="000869D1" w:rsidP="000869D1"/>
    <w:p w14:paraId="74ACFDA0" w14:textId="77777777" w:rsidR="000869D1" w:rsidRDefault="000869D1" w:rsidP="000869D1"/>
    <w:p w14:paraId="2B8AE487" w14:textId="77777777" w:rsidR="000869D1" w:rsidRDefault="000869D1" w:rsidP="000869D1"/>
    <w:p w14:paraId="0A6DDD32" w14:textId="77777777" w:rsidR="000869D1" w:rsidRDefault="000869D1" w:rsidP="000869D1"/>
    <w:p w14:paraId="33CB8BF3" w14:textId="77777777" w:rsidR="000869D1" w:rsidRPr="00986313" w:rsidRDefault="000869D1" w:rsidP="000869D1">
      <w:pPr>
        <w:pStyle w:val="Textbody"/>
        <w:spacing w:after="0"/>
        <w:jc w:val="center"/>
      </w:pPr>
      <w:r w:rsidRPr="00986313">
        <w:t>Works Cited</w:t>
      </w:r>
    </w:p>
    <w:p w14:paraId="22C4B961" w14:textId="77777777" w:rsidR="000869D1" w:rsidRPr="000869D1" w:rsidRDefault="000869D1" w:rsidP="000869D1">
      <w:pPr>
        <w:rPr>
          <w:rFonts w:cs="Times New Roman"/>
          <w:szCs w:val="24"/>
        </w:rPr>
      </w:pPr>
      <w:r w:rsidRPr="000869D1">
        <w:rPr>
          <w:rFonts w:cs="Times New Roman"/>
          <w:szCs w:val="24"/>
        </w:rPr>
        <w:lastRenderedPageBreak/>
        <w:t>Sedaris, David. "Me Talk Pretty One Day."</w:t>
      </w:r>
      <w:r w:rsidRPr="000869D1">
        <w:rPr>
          <w:rStyle w:val="apple-converted-space"/>
          <w:rFonts w:cs="Times New Roman"/>
          <w:szCs w:val="24"/>
        </w:rPr>
        <w:t> </w:t>
      </w:r>
      <w:r w:rsidRPr="000869D1">
        <w:rPr>
          <w:rFonts w:cs="Times New Roman"/>
          <w:i/>
          <w:iCs/>
          <w:szCs w:val="24"/>
          <w:bdr w:val="none" w:sz="0" w:space="0" w:color="auto" w:frame="1"/>
        </w:rPr>
        <w:t>Esquire</w:t>
      </w:r>
      <w:r w:rsidRPr="000869D1">
        <w:rPr>
          <w:rStyle w:val="apple-converted-space"/>
          <w:rFonts w:cs="Times New Roman"/>
          <w:szCs w:val="24"/>
        </w:rPr>
        <w:t> </w:t>
      </w:r>
      <w:r w:rsidRPr="000869D1">
        <w:rPr>
          <w:rFonts w:cs="Times New Roman"/>
          <w:szCs w:val="24"/>
        </w:rPr>
        <w:t>131.3 (1999): 86.</w:t>
      </w:r>
      <w:r w:rsidRPr="000869D1">
        <w:rPr>
          <w:rStyle w:val="apple-converted-space"/>
          <w:rFonts w:cs="Times New Roman"/>
          <w:szCs w:val="24"/>
        </w:rPr>
        <w:t> </w:t>
      </w:r>
      <w:proofErr w:type="spellStart"/>
      <w:r w:rsidRPr="000869D1">
        <w:rPr>
          <w:rFonts w:cs="Times New Roman"/>
          <w:i/>
          <w:iCs/>
          <w:szCs w:val="24"/>
          <w:bdr w:val="none" w:sz="0" w:space="0" w:color="auto" w:frame="1"/>
        </w:rPr>
        <w:t>MasterFILE</w:t>
      </w:r>
      <w:proofErr w:type="spellEnd"/>
      <w:r w:rsidRPr="000869D1">
        <w:rPr>
          <w:rFonts w:cs="Times New Roman"/>
          <w:i/>
          <w:iCs/>
          <w:szCs w:val="24"/>
          <w:bdr w:val="none" w:sz="0" w:space="0" w:color="auto" w:frame="1"/>
        </w:rPr>
        <w:t xml:space="preserve"> Premier</w:t>
      </w:r>
      <w:r w:rsidRPr="000869D1">
        <w:rPr>
          <w:rFonts w:cs="Times New Roman"/>
          <w:szCs w:val="24"/>
        </w:rPr>
        <w:t>. Web. 5 Jan. 2017.</w:t>
      </w:r>
    </w:p>
    <w:p w14:paraId="70087861" w14:textId="77777777" w:rsidR="000869D1" w:rsidRDefault="000869D1" w:rsidP="000869D1"/>
    <w:sectPr w:rsidR="000869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A9BC9" w14:textId="77777777" w:rsidR="00773ACD" w:rsidRDefault="00773ACD" w:rsidP="000869D1">
      <w:pPr>
        <w:spacing w:line="240" w:lineRule="auto"/>
      </w:pPr>
      <w:r>
        <w:separator/>
      </w:r>
    </w:p>
  </w:endnote>
  <w:endnote w:type="continuationSeparator" w:id="0">
    <w:p w14:paraId="36D7EA78" w14:textId="77777777" w:rsidR="00773ACD" w:rsidRDefault="00773ACD" w:rsidP="00086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EF14C" w14:textId="77777777" w:rsidR="00773ACD" w:rsidRDefault="00773ACD" w:rsidP="000869D1">
      <w:pPr>
        <w:spacing w:line="240" w:lineRule="auto"/>
      </w:pPr>
      <w:r>
        <w:separator/>
      </w:r>
    </w:p>
  </w:footnote>
  <w:footnote w:type="continuationSeparator" w:id="0">
    <w:p w14:paraId="251D5359" w14:textId="77777777" w:rsidR="00773ACD" w:rsidRDefault="00773ACD" w:rsidP="00086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13542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594645" w14:textId="77777777" w:rsidR="000869D1" w:rsidRDefault="000869D1">
        <w:pPr>
          <w:pStyle w:val="Header"/>
          <w:jc w:val="right"/>
        </w:pPr>
        <w:r>
          <w:t xml:space="preserve">Daupert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97B3D" w14:textId="77777777" w:rsidR="000869D1" w:rsidRDefault="000869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8A"/>
    <w:rsid w:val="000869D1"/>
    <w:rsid w:val="00285B40"/>
    <w:rsid w:val="002B17F1"/>
    <w:rsid w:val="002E2160"/>
    <w:rsid w:val="003C1E8A"/>
    <w:rsid w:val="0046209A"/>
    <w:rsid w:val="0064033C"/>
    <w:rsid w:val="00753C9F"/>
    <w:rsid w:val="00773ACD"/>
    <w:rsid w:val="00785F90"/>
    <w:rsid w:val="007F5B56"/>
    <w:rsid w:val="00820BC5"/>
    <w:rsid w:val="00AB53D3"/>
    <w:rsid w:val="00AD4353"/>
    <w:rsid w:val="00DC729A"/>
    <w:rsid w:val="00DF312A"/>
    <w:rsid w:val="00E3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EE77"/>
  <w15:chartTrackingRefBased/>
  <w15:docId w15:val="{F62963AD-B44E-40A8-86AB-FF20AF33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MLA"/>
    <w:qFormat/>
    <w:rsid w:val="00DF312A"/>
    <w:pPr>
      <w:spacing w:after="0" w:line="480" w:lineRule="auto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9D1"/>
  </w:style>
  <w:style w:type="paragraph" w:styleId="Footer">
    <w:name w:val="footer"/>
    <w:basedOn w:val="Normal"/>
    <w:link w:val="FooterChar"/>
    <w:uiPriority w:val="99"/>
    <w:unhideWhenUsed/>
    <w:rsid w:val="000869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9D1"/>
  </w:style>
  <w:style w:type="paragraph" w:customStyle="1" w:styleId="Textbody">
    <w:name w:val="Text body"/>
    <w:basedOn w:val="Normal"/>
    <w:rsid w:val="000869D1"/>
    <w:pPr>
      <w:widowControl w:val="0"/>
      <w:suppressAutoHyphens/>
      <w:spacing w:after="283"/>
    </w:pPr>
    <w:rPr>
      <w:rFonts w:eastAsia="Liberation Sans" w:cs="Arial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rsid w:val="0008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\Documents\Custom%20Office%20Templates\MLA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MLA Format.dotx</Template>
  <TotalTime>39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Daupert</dc:creator>
  <cp:keywords/>
  <dc:description/>
  <cp:lastModifiedBy>Josh Daupert</cp:lastModifiedBy>
  <cp:revision>4</cp:revision>
  <dcterms:created xsi:type="dcterms:W3CDTF">2018-05-02T00:04:00Z</dcterms:created>
  <dcterms:modified xsi:type="dcterms:W3CDTF">2018-05-02T01:53:00Z</dcterms:modified>
</cp:coreProperties>
</file>